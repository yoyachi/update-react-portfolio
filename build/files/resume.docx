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940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990"/>
        <w:gridCol w:w="6470"/>
      </w:tblGrid>
      <w:tr w:rsidR="001B2ABD" w14:paraId="40832F2F" w14:textId="77777777" w:rsidTr="00E128E0">
        <w:trPr>
          <w:trHeight w:val="4410"/>
        </w:trPr>
        <w:tc>
          <w:tcPr>
            <w:tcW w:w="3330" w:type="dxa"/>
            <w:vAlign w:val="bottom"/>
          </w:tcPr>
          <w:p w14:paraId="0BB221B4" w14:textId="1C366550" w:rsidR="001B2ABD" w:rsidRDefault="00175ED8" w:rsidP="004B1D04">
            <w:pPr>
              <w:pStyle w:val="NoSpacing"/>
            </w:pPr>
            <w:r w:rsidRPr="00175ED8">
              <w:rPr>
                <w:rStyle w:val="Heading1Char"/>
                <w:noProof/>
              </w:rPr>
              <w:drawing>
                <wp:inline distT="0" distB="0" distL="0" distR="0" wp14:anchorId="6DD9747E" wp14:editId="57778038">
                  <wp:extent cx="1803400" cy="1733550"/>
                  <wp:effectExtent l="0" t="0" r="0" b="6350"/>
                  <wp:docPr id="1" name="Picture 1" descr="A person smiling in front of a christmas tre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smiling in front of a christmas tree&#10;&#10;Description automatically generated"/>
                          <pic:cNvPicPr/>
                        </pic:nvPicPr>
                        <pic:blipFill rotWithShape="1">
                          <a:blip r:embed="rId10">
                            <a:alphaModFix amt="8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4030"/>
                          <a:stretch/>
                        </pic:blipFill>
                        <pic:spPr bwMode="auto">
                          <a:xfrm>
                            <a:off x="0" y="0"/>
                            <a:ext cx="1803400" cy="173355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</w:tcPr>
          <w:p w14:paraId="4BC3B09C" w14:textId="77777777" w:rsidR="001B2ABD" w:rsidRDefault="001B2ABD" w:rsidP="004B1D0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5B2FAF" w14:textId="1F37B76C" w:rsidR="001B2ABD" w:rsidRPr="00207375" w:rsidRDefault="00175ED8" w:rsidP="004B1D04">
            <w:pPr>
              <w:pStyle w:val="Heading1"/>
              <w:rPr>
                <w:b/>
                <w:bCs/>
                <w:sz w:val="48"/>
                <w:szCs w:val="48"/>
              </w:rPr>
            </w:pPr>
            <w:r w:rsidRPr="00207375">
              <w:rPr>
                <w:b/>
                <w:bCs/>
                <w:sz w:val="48"/>
                <w:szCs w:val="48"/>
              </w:rPr>
              <w:t>Julissa Hash</w:t>
            </w:r>
          </w:p>
          <w:p w14:paraId="64581715" w14:textId="77777777" w:rsidR="00175ED8" w:rsidRPr="00175ED8" w:rsidRDefault="00175ED8" w:rsidP="004B1D04">
            <w:pPr>
              <w:pStyle w:val="Heading1"/>
            </w:pPr>
          </w:p>
          <w:p w14:paraId="1E410C57" w14:textId="7163D0F5" w:rsidR="00175ED8" w:rsidRPr="004B1D04" w:rsidRDefault="00175ED8" w:rsidP="004B1D04">
            <w:pPr>
              <w:pStyle w:val="Subtitle"/>
              <w:rPr>
                <w:spacing w:val="0"/>
                <w:w w:val="100"/>
              </w:rPr>
            </w:pPr>
            <w:r w:rsidRPr="00207375">
              <w:rPr>
                <w:spacing w:val="1"/>
                <w:w w:val="68"/>
              </w:rPr>
              <w:t>Full Stack Develope</w:t>
            </w:r>
            <w:r w:rsidRPr="00207375">
              <w:rPr>
                <w:spacing w:val="10"/>
                <w:w w:val="68"/>
              </w:rPr>
              <w:t>r</w:t>
            </w:r>
          </w:p>
        </w:tc>
      </w:tr>
      <w:tr w:rsidR="001B2ABD" w14:paraId="39028F4D" w14:textId="77777777" w:rsidTr="00E128E0">
        <w:tc>
          <w:tcPr>
            <w:tcW w:w="3330" w:type="dxa"/>
          </w:tcPr>
          <w:sdt>
            <w:sdtPr>
              <w:id w:val="-1711873194"/>
              <w:placeholder>
                <w:docPart w:val="1633853EF009874F9C4D7D1976A3834D"/>
              </w:placeholder>
              <w:temporary/>
              <w:showingPlcHdr/>
              <w15:appearance w15:val="hidden"/>
            </w:sdtPr>
            <w:sdtEndPr/>
            <w:sdtContent>
              <w:p w14:paraId="03B60627" w14:textId="77777777" w:rsidR="001B2ABD" w:rsidRDefault="00036450" w:rsidP="004B1D04">
                <w:pPr>
                  <w:pStyle w:val="Heading3"/>
                </w:pPr>
                <w:r w:rsidRPr="004B1D04">
                  <w:rPr>
                    <w:rStyle w:val="Heading1Char"/>
                  </w:rPr>
                  <w:t>Profile</w:t>
                </w:r>
              </w:p>
            </w:sdtContent>
          </w:sdt>
          <w:p w14:paraId="13FE3094" w14:textId="79AF2FBE" w:rsidR="00A535BE" w:rsidRDefault="00D32AAF" w:rsidP="004B1D04">
            <w:pPr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shd w:val="clear" w:color="auto" w:fill="FFFFFF"/>
              </w:rPr>
              <w:t xml:space="preserve">Full Stack Developer </w:t>
            </w:r>
            <w:r w:rsidR="0058460D">
              <w:rPr>
                <w:rFonts w:ascii="Segoe UI" w:hAnsi="Segoe UI" w:cs="Segoe UI"/>
                <w:shd w:val="clear" w:color="auto" w:fill="FFFFFF"/>
              </w:rPr>
              <w:t>instructed by the University of Texas</w:t>
            </w:r>
            <w:r w:rsidR="002E179A">
              <w:rPr>
                <w:rFonts w:ascii="Segoe UI" w:hAnsi="Segoe UI" w:cs="Segoe UI"/>
                <w:shd w:val="clear" w:color="auto" w:fill="FFFFFF"/>
              </w:rPr>
              <w:t xml:space="preserve"> coding </w:t>
            </w:r>
            <w:r w:rsidR="0058460D">
              <w:rPr>
                <w:rFonts w:ascii="Segoe UI" w:hAnsi="Segoe UI" w:cs="Segoe UI"/>
                <w:shd w:val="clear" w:color="auto" w:fill="FFFFFF"/>
              </w:rPr>
              <w:t>bootcamp</w:t>
            </w:r>
            <w:r w:rsidR="00A91DA9">
              <w:rPr>
                <w:rFonts w:ascii="Segoe UI" w:hAnsi="Segoe UI" w:cs="Segoe UI"/>
                <w:shd w:val="clear" w:color="auto" w:fill="FFFFFF"/>
              </w:rPr>
              <w:t xml:space="preserve"> program</w:t>
            </w:r>
            <w:r w:rsidR="00E841C0">
              <w:rPr>
                <w:rFonts w:ascii="Segoe UI" w:hAnsi="Segoe UI" w:cs="Segoe UI"/>
                <w:shd w:val="clear" w:color="auto" w:fill="FFFFFF"/>
              </w:rPr>
              <w:t xml:space="preserve"> </w:t>
            </w:r>
            <w:r w:rsidR="00432716">
              <w:rPr>
                <w:rFonts w:ascii="Segoe UI" w:hAnsi="Segoe UI" w:cs="Segoe UI"/>
                <w:shd w:val="clear" w:color="auto" w:fill="FFFFFF"/>
              </w:rPr>
              <w:t>gaining</w:t>
            </w:r>
            <w:r w:rsidR="00982CB8">
              <w:rPr>
                <w:rFonts w:ascii="Segoe UI" w:hAnsi="Segoe UI" w:cs="Segoe UI"/>
                <w:shd w:val="clear" w:color="auto" w:fill="FFFFFF"/>
              </w:rPr>
              <w:t xml:space="preserve"> newly development</w:t>
            </w:r>
            <w:r w:rsidR="00E841C0">
              <w:rPr>
                <w:rFonts w:ascii="Segoe UI" w:hAnsi="Segoe UI" w:cs="Segoe UI"/>
                <w:shd w:val="clear" w:color="auto" w:fill="FFFFFF"/>
              </w:rPr>
              <w:t xml:space="preserve"> skills in JavaScript, CSS, React</w:t>
            </w:r>
            <w:r w:rsidR="00E425FC">
              <w:rPr>
                <w:rFonts w:ascii="Segoe UI" w:hAnsi="Segoe UI" w:cs="Segoe UI"/>
                <w:shd w:val="clear" w:color="auto" w:fill="FFFFFF"/>
              </w:rPr>
              <w:t>.js and responsive web design MERN.</w:t>
            </w:r>
            <w:r w:rsidR="00AF1178">
              <w:rPr>
                <w:rFonts w:ascii="Segoe UI" w:hAnsi="Segoe UI" w:cs="Segoe UI"/>
                <w:shd w:val="clear" w:color="auto" w:fill="FFFFFF"/>
              </w:rPr>
              <w:t xml:space="preserve">  With this knowledge I am looking to transform</w:t>
            </w:r>
            <w:r w:rsidR="00611F24">
              <w:rPr>
                <w:rFonts w:ascii="Segoe UI" w:hAnsi="Segoe UI" w:cs="Segoe UI"/>
                <w:shd w:val="clear" w:color="auto" w:fill="FFFFFF"/>
              </w:rPr>
              <w:t xml:space="preserve"> and define current or new applications</w:t>
            </w:r>
            <w:r w:rsidR="0099094A">
              <w:rPr>
                <w:rFonts w:ascii="Segoe UI" w:hAnsi="Segoe UI" w:cs="Segoe UI"/>
                <w:shd w:val="clear" w:color="auto" w:fill="FFFFFF"/>
              </w:rPr>
              <w:t>/websites</w:t>
            </w:r>
            <w:r w:rsidR="000F4F56">
              <w:rPr>
                <w:rFonts w:ascii="Segoe UI" w:hAnsi="Segoe UI" w:cs="Segoe UI"/>
                <w:shd w:val="clear" w:color="auto" w:fill="FFFFFF"/>
              </w:rPr>
              <w:t xml:space="preserve">, to create a more effective and dynamic user </w:t>
            </w:r>
            <w:r w:rsidR="005F6B5A">
              <w:rPr>
                <w:rFonts w:ascii="Segoe UI" w:hAnsi="Segoe UI" w:cs="Segoe UI"/>
                <w:shd w:val="clear" w:color="auto" w:fill="FFFFFF"/>
              </w:rPr>
              <w:t>interaction. Looking forward to join a developer company that wou</w:t>
            </w:r>
            <w:r w:rsidR="00A41B77">
              <w:rPr>
                <w:rFonts w:ascii="Segoe UI" w:hAnsi="Segoe UI" w:cs="Segoe UI"/>
                <w:shd w:val="clear" w:color="auto" w:fill="FFFFFF"/>
              </w:rPr>
              <w:t>l</w:t>
            </w:r>
            <w:r w:rsidR="005F6B5A">
              <w:rPr>
                <w:rFonts w:ascii="Segoe UI" w:hAnsi="Segoe UI" w:cs="Segoe UI"/>
                <w:shd w:val="clear" w:color="auto" w:fill="FFFFFF"/>
              </w:rPr>
              <w:t xml:space="preserve">d appreciate </w:t>
            </w:r>
            <w:r w:rsidR="00A41B77">
              <w:rPr>
                <w:rFonts w:ascii="Segoe UI" w:hAnsi="Segoe UI" w:cs="Segoe UI"/>
                <w:shd w:val="clear" w:color="auto" w:fill="FFFFFF"/>
              </w:rPr>
              <w:t>in</w:t>
            </w:r>
            <w:r w:rsidR="005F6B5A">
              <w:rPr>
                <w:rFonts w:ascii="Segoe UI" w:hAnsi="Segoe UI" w:cs="Segoe UI"/>
                <w:shd w:val="clear" w:color="auto" w:fill="FFFFFF"/>
              </w:rPr>
              <w:t>novation,</w:t>
            </w:r>
            <w:r w:rsidR="00A41B77">
              <w:rPr>
                <w:rFonts w:ascii="Segoe UI" w:hAnsi="Segoe UI" w:cs="Segoe UI"/>
                <w:shd w:val="clear" w:color="auto" w:fill="FFFFFF"/>
              </w:rPr>
              <w:t xml:space="preserve"> interactivity and desirable web designs which is one of my biggest passions.  Altogether with this employer, I would </w:t>
            </w:r>
            <w:r w:rsidR="004205F3">
              <w:rPr>
                <w:rFonts w:ascii="Segoe UI" w:hAnsi="Segoe UI" w:cs="Segoe UI"/>
                <w:shd w:val="clear" w:color="auto" w:fill="FFFFFF"/>
              </w:rPr>
              <w:t>innovate and setup</w:t>
            </w:r>
            <w:r w:rsidR="00AB5082">
              <w:rPr>
                <w:rFonts w:ascii="Segoe UI" w:hAnsi="Segoe UI" w:cs="Segoe UI"/>
                <w:shd w:val="clear" w:color="auto" w:fill="FFFFFF"/>
              </w:rPr>
              <w:t xml:space="preserve"> better solutions to a competitive and rapid changing developer</w:t>
            </w:r>
            <w:r w:rsidR="002E179A">
              <w:rPr>
                <w:rFonts w:ascii="Segoe UI" w:hAnsi="Segoe UI" w:cs="Segoe UI"/>
                <w:shd w:val="clear" w:color="auto" w:fill="FFFFFF"/>
              </w:rPr>
              <w:t xml:space="preserve"> world.</w:t>
            </w:r>
          </w:p>
          <w:p w14:paraId="52EB69C5" w14:textId="69ACEC2B" w:rsidR="00036450" w:rsidRDefault="00036450" w:rsidP="004B1D04"/>
          <w:p w14:paraId="2C4592CB" w14:textId="77777777" w:rsidR="00036450" w:rsidRDefault="00036450" w:rsidP="004B1D04"/>
          <w:sdt>
            <w:sdtPr>
              <w:id w:val="-1954003311"/>
              <w:placeholder>
                <w:docPart w:val="36E31CDC194A664F8CE2C012FCDA847E"/>
              </w:placeholder>
              <w:temporary/>
              <w:showingPlcHdr/>
              <w15:appearance w15:val="hidden"/>
            </w:sdtPr>
            <w:sdtEndPr/>
            <w:sdtContent>
              <w:p w14:paraId="041D42A0" w14:textId="77777777" w:rsidR="00036450" w:rsidRPr="00CB0055" w:rsidRDefault="00CB0055" w:rsidP="004B1D04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B4A0773361A572469A3DAC7A045B404B"/>
              </w:placeholder>
              <w:temporary/>
              <w:showingPlcHdr/>
              <w15:appearance w15:val="hidden"/>
            </w:sdtPr>
            <w:sdtEndPr/>
            <w:sdtContent>
              <w:p w14:paraId="7191B589" w14:textId="77777777" w:rsidR="004D3011" w:rsidRDefault="004D3011" w:rsidP="004B1D04">
                <w:r w:rsidRPr="004D3011">
                  <w:t>PHONE:</w:t>
                </w:r>
              </w:p>
            </w:sdtContent>
          </w:sdt>
          <w:p w14:paraId="7DEE388F" w14:textId="47827F7C" w:rsidR="004D3011" w:rsidRDefault="00CF08FC" w:rsidP="004B1D04">
            <w:r>
              <w:t>512-703-7895</w:t>
            </w:r>
          </w:p>
          <w:p w14:paraId="36FCC674" w14:textId="77777777" w:rsidR="004D3011" w:rsidRPr="004D3011" w:rsidRDefault="004D3011" w:rsidP="004B1D04"/>
          <w:sdt>
            <w:sdtPr>
              <w:id w:val="67859272"/>
              <w:placeholder>
                <w:docPart w:val="4476A907D144C24E954458F501E09104"/>
              </w:placeholder>
              <w:temporary/>
              <w:showingPlcHdr/>
              <w15:appearance w15:val="hidden"/>
            </w:sdtPr>
            <w:sdtEndPr/>
            <w:sdtContent>
              <w:p w14:paraId="1A561766" w14:textId="77777777" w:rsidR="004D3011" w:rsidRDefault="004D3011" w:rsidP="004B1D04">
                <w:r w:rsidRPr="004D3011">
                  <w:t>WEBSITE:</w:t>
                </w:r>
              </w:p>
            </w:sdtContent>
          </w:sdt>
          <w:p w14:paraId="73CC73ED" w14:textId="0B987ED6" w:rsidR="004D3011" w:rsidRDefault="008F1C35" w:rsidP="004B1D04">
            <w:r w:rsidRPr="008F1C35">
              <w:t>https://github.com/yoyachi</w:t>
            </w:r>
          </w:p>
          <w:p w14:paraId="05883D11" w14:textId="77777777" w:rsidR="004D3011" w:rsidRDefault="004D3011" w:rsidP="004B1D04"/>
          <w:sdt>
            <w:sdtPr>
              <w:id w:val="-240260293"/>
              <w:placeholder>
                <w:docPart w:val="E5C0428A5BA9984BA174C4E67382F174"/>
              </w:placeholder>
              <w:temporary/>
              <w:showingPlcHdr/>
              <w15:appearance w15:val="hidden"/>
            </w:sdtPr>
            <w:sdtEndPr/>
            <w:sdtContent>
              <w:p w14:paraId="569B734A" w14:textId="77777777" w:rsidR="004D3011" w:rsidRDefault="004D3011" w:rsidP="004B1D04">
                <w:r w:rsidRPr="004D3011">
                  <w:t>EMAIL:</w:t>
                </w:r>
              </w:p>
            </w:sdtContent>
          </w:sdt>
          <w:p w14:paraId="24A2CDFA" w14:textId="26667972" w:rsidR="00036450" w:rsidRPr="00E4381A" w:rsidRDefault="00A13C88" w:rsidP="004B1D04">
            <w:pPr>
              <w:rPr>
                <w:rStyle w:val="Hyperlink"/>
              </w:rPr>
            </w:pPr>
            <w:r>
              <w:t>julissavidals@hotmail.com</w:t>
            </w:r>
          </w:p>
          <w:sdt>
            <w:sdtPr>
              <w:id w:val="-1444214663"/>
              <w:placeholder>
                <w:docPart w:val="3B72148672223C468AA349AA35FF2961"/>
              </w:placeholder>
              <w:temporary/>
              <w:showingPlcHdr/>
              <w15:appearance w15:val="hidden"/>
            </w:sdtPr>
            <w:sdtEndPr/>
            <w:sdtContent>
              <w:p w14:paraId="14C4BF79" w14:textId="77777777" w:rsidR="004D3011" w:rsidRPr="00CB0055" w:rsidRDefault="00CB0055" w:rsidP="004B1D04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AF23BA7" w14:textId="2050B9AD" w:rsidR="004D3011" w:rsidRDefault="00785A85" w:rsidP="004B1D04">
            <w:r>
              <w:t>Biking</w:t>
            </w:r>
          </w:p>
          <w:p w14:paraId="19E76670" w14:textId="0BE8BEB4" w:rsidR="004D3011" w:rsidRDefault="00172DB6" w:rsidP="004B1D04">
            <w:r>
              <w:t>K</w:t>
            </w:r>
            <w:r w:rsidR="00785A85">
              <w:t>ayaking</w:t>
            </w:r>
          </w:p>
          <w:p w14:paraId="5D519853" w14:textId="6A21A47B" w:rsidR="004D3011" w:rsidRDefault="002C2ADF" w:rsidP="004B1D04">
            <w:r>
              <w:t>Hiking</w:t>
            </w:r>
          </w:p>
          <w:p w14:paraId="1C47E527" w14:textId="77777777" w:rsidR="004D3011" w:rsidRDefault="00172DB6" w:rsidP="004B1D04">
            <w:r>
              <w:t>Gardening</w:t>
            </w:r>
          </w:p>
          <w:p w14:paraId="4F8F78E0" w14:textId="67270892" w:rsidR="00172DB6" w:rsidRDefault="00172DB6" w:rsidP="004B1D04">
            <w:r>
              <w:t>Cooking</w:t>
            </w:r>
          </w:p>
          <w:p w14:paraId="5F80BC34" w14:textId="2272465F" w:rsidR="00CF08FC" w:rsidRDefault="00CF08FC" w:rsidP="004B1D04">
            <w:r>
              <w:lastRenderedPageBreak/>
              <w:t>Music Festivals</w:t>
            </w:r>
          </w:p>
          <w:p w14:paraId="1E4D867D" w14:textId="7AE8C9B7" w:rsidR="00172DB6" w:rsidRPr="004D3011" w:rsidRDefault="00172DB6" w:rsidP="004B1D04"/>
        </w:tc>
        <w:tc>
          <w:tcPr>
            <w:tcW w:w="990" w:type="dxa"/>
          </w:tcPr>
          <w:p w14:paraId="1F2D3730" w14:textId="77777777" w:rsidR="001B2ABD" w:rsidRDefault="001B2ABD" w:rsidP="004B1D0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254A282BD49E146B389D9E26F4BB340"/>
              </w:placeholder>
              <w:temporary/>
              <w:showingPlcHdr/>
              <w15:appearance w15:val="hidden"/>
            </w:sdtPr>
            <w:sdtEndPr/>
            <w:sdtContent>
              <w:p w14:paraId="24AAF4BF" w14:textId="77777777" w:rsidR="001B2ABD" w:rsidRDefault="00E25A26" w:rsidP="004B1D0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13512BF" w14:textId="4915105A" w:rsidR="00BF6B52" w:rsidRDefault="00BF6B52" w:rsidP="004B1D04">
            <w:r>
              <w:t xml:space="preserve"> </w:t>
            </w:r>
            <w:hyperlink r:id="rId11" w:history="1">
              <w:r>
                <w:rPr>
                  <w:rStyle w:val="screen-reader-text"/>
                  <w:color w:val="0000FF"/>
                  <w:u w:val="single"/>
                </w:rPr>
                <w:t xml:space="preserve">The University of Texas at Austin </w:t>
              </w:r>
            </w:hyperlink>
          </w:p>
          <w:p w14:paraId="4D7C01BA" w14:textId="2C1CEF26" w:rsidR="00036450" w:rsidRPr="00036450" w:rsidRDefault="00036450" w:rsidP="004B1D04">
            <w:pPr>
              <w:pStyle w:val="Heading4"/>
            </w:pPr>
          </w:p>
          <w:p w14:paraId="295B1B35" w14:textId="36D1AD57" w:rsidR="00036450" w:rsidRPr="00B359E4" w:rsidRDefault="00B41FE5" w:rsidP="004B1D04">
            <w:pPr>
              <w:pStyle w:val="Date"/>
            </w:pPr>
            <w:r>
              <w:t>2020</w:t>
            </w:r>
            <w:r w:rsidR="00036450" w:rsidRPr="00B359E4">
              <w:t xml:space="preserve"> - </w:t>
            </w:r>
            <w:r>
              <w:t>2021</w:t>
            </w:r>
          </w:p>
          <w:p w14:paraId="272F838B" w14:textId="3DB6E7A2" w:rsidR="004D3011" w:rsidRDefault="00B41FE5" w:rsidP="004B1D04">
            <w:r>
              <w:t>Full Stack Development – Coding Certificate</w:t>
            </w:r>
          </w:p>
          <w:p w14:paraId="64D62351" w14:textId="77777777" w:rsidR="00036450" w:rsidRDefault="00036450" w:rsidP="004B1D04"/>
          <w:p w14:paraId="50F1D642" w14:textId="5D556C12" w:rsidR="00BF6B52" w:rsidRDefault="008F6AB6" w:rsidP="004B1D04">
            <w:r w:rsidRPr="00772715">
              <w:fldChar w:fldCharType="begin"/>
            </w:r>
            <w:r>
              <w:instrText xml:space="preserve"> HYPERLINK "https://www.linkedin.com/school/accdistrict/?trk=public_profile_school_result-card_full-click" </w:instrText>
            </w:r>
            <w:r w:rsidRPr="00772715">
              <w:fldChar w:fldCharType="separate"/>
            </w:r>
            <w:r w:rsidR="00BF6B52">
              <w:rPr>
                <w:rStyle w:val="screen-reader-text"/>
                <w:color w:val="0000FF"/>
                <w:u w:val="single"/>
              </w:rPr>
              <w:t xml:space="preserve">Austin Community College </w:t>
            </w:r>
            <w:r w:rsidRPr="00772715">
              <w:rPr>
                <w:rPrChange w:id="0" w:author="Author">
                  <w:rPr>
                    <w:rStyle w:val="screen-reader-text"/>
                    <w:color w:val="0000FF"/>
                    <w:u w:val="single"/>
                  </w:rPr>
                </w:rPrChange>
              </w:rPr>
              <w:fldChar w:fldCharType="end"/>
            </w:r>
          </w:p>
          <w:p w14:paraId="0615C0A2" w14:textId="7EDF757E" w:rsidR="00036450" w:rsidRPr="00B359E4" w:rsidRDefault="00036450" w:rsidP="004B1D04">
            <w:pPr>
              <w:pStyle w:val="Heading4"/>
            </w:pPr>
          </w:p>
          <w:p w14:paraId="0B8BB10A" w14:textId="730B3ACD" w:rsidR="00036450" w:rsidRPr="00B359E4" w:rsidRDefault="00B41FE5" w:rsidP="004B1D04">
            <w:pPr>
              <w:pStyle w:val="Date"/>
            </w:pPr>
            <w:r>
              <w:t>2003</w:t>
            </w:r>
            <w:r w:rsidR="00036450" w:rsidRPr="00B359E4">
              <w:t xml:space="preserve"> - </w:t>
            </w:r>
            <w:r>
              <w:t>2005</w:t>
            </w:r>
          </w:p>
          <w:p w14:paraId="09138A3A" w14:textId="2805F1BF" w:rsidR="00036450" w:rsidRDefault="00B41FE5" w:rsidP="004B1D04">
            <w:r>
              <w:t>Intensive English as a Second Language ESL</w:t>
            </w:r>
          </w:p>
          <w:p w14:paraId="3F730B33" w14:textId="3B817114" w:rsidR="00B41FE5" w:rsidRDefault="00B41FE5" w:rsidP="004B1D04"/>
          <w:p w14:paraId="1E1CD481" w14:textId="5AFC5859" w:rsidR="007F5A8F" w:rsidRDefault="007F5A8F" w:rsidP="004B1D04">
            <w:pPr>
              <w:pStyle w:val="Heading3"/>
              <w:shd w:val="clear" w:color="auto" w:fill="FFFFFF"/>
              <w:spacing w:before="0" w:after="0"/>
              <w:textAlignment w:val="baseline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British Academy</w:t>
            </w:r>
          </w:p>
          <w:bookmarkStart w:id="1" w:name="_Hlt71578525"/>
          <w:p w14:paraId="6C0D6DEF" w14:textId="18CC70BF" w:rsidR="00AA7D44" w:rsidRDefault="002A0622" w:rsidP="004B1D04">
            <w:pPr>
              <w:shd w:val="clear" w:color="auto" w:fill="FFFFFF"/>
              <w:spacing w:after="75"/>
              <w:rPr>
                <w:rFonts w:ascii="Arial" w:hAnsi="Arial" w:cs="Arial"/>
                <w:color w:val="555555"/>
                <w:sz w:val="21"/>
                <w:szCs w:val="21"/>
              </w:rPr>
            </w:pPr>
            <w:r>
              <w:rPr>
                <w:rFonts w:ascii="Arial" w:hAnsi="Arial" w:cs="Arial"/>
                <w:color w:val="555555"/>
                <w:sz w:val="21"/>
                <w:szCs w:val="21"/>
              </w:rPr>
              <w:fldChar w:fldCharType="begin"/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instrText xml:space="preserve"> HYPERLINK "</w:instrText>
            </w:r>
            <w:r w:rsidRPr="002A0622">
              <w:rPr>
                <w:rFonts w:ascii="Arial" w:hAnsi="Arial" w:cs="Arial"/>
                <w:color w:val="555555"/>
                <w:sz w:val="21"/>
                <w:szCs w:val="21"/>
              </w:rPr>
              <w:instrText>http://www.british.edu.pe/</w:instrTex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instrText xml:space="preserve">" </w:instrText>
            </w:r>
            <w:r>
              <w:rPr>
                <w:rFonts w:ascii="Arial" w:hAnsi="Arial" w:cs="Arial"/>
                <w:color w:val="555555"/>
                <w:sz w:val="21"/>
                <w:szCs w:val="21"/>
              </w:rPr>
              <w:fldChar w:fldCharType="separate"/>
            </w:r>
            <w:r w:rsidRPr="00C63FB8">
              <w:rPr>
                <w:rStyle w:val="Hyperlink"/>
                <w:rFonts w:ascii="Arial" w:hAnsi="Arial" w:cs="Arial"/>
                <w:sz w:val="21"/>
                <w:szCs w:val="21"/>
              </w:rPr>
              <w:t>http://www.bri</w:t>
            </w:r>
            <w:bookmarkStart w:id="2" w:name="_Hlt71578543"/>
            <w:r w:rsidRPr="00C63FB8">
              <w:rPr>
                <w:rStyle w:val="Hyperlink"/>
                <w:rFonts w:ascii="Arial" w:hAnsi="Arial" w:cs="Arial"/>
                <w:sz w:val="21"/>
                <w:szCs w:val="21"/>
              </w:rPr>
              <w:t>t</w:t>
            </w:r>
            <w:bookmarkEnd w:id="2"/>
            <w:r w:rsidRPr="00C63FB8">
              <w:rPr>
                <w:rStyle w:val="Hyperlink"/>
                <w:rFonts w:ascii="Arial" w:hAnsi="Arial" w:cs="Arial"/>
                <w:sz w:val="21"/>
                <w:szCs w:val="21"/>
              </w:rPr>
              <w:t>ish.edu.pe/</w:t>
            </w:r>
            <w:bookmarkEnd w:id="1"/>
            <w:r>
              <w:rPr>
                <w:rFonts w:ascii="Arial" w:hAnsi="Arial" w:cs="Arial"/>
                <w:color w:val="555555"/>
                <w:sz w:val="21"/>
                <w:szCs w:val="21"/>
              </w:rPr>
              <w:fldChar w:fldCharType="end"/>
            </w:r>
          </w:p>
          <w:p w14:paraId="1DD63390" w14:textId="77777777" w:rsidR="00AA7D44" w:rsidRPr="00AA7D44" w:rsidRDefault="00AA7D44" w:rsidP="004B1D04"/>
          <w:p w14:paraId="40D2F89B" w14:textId="4144C366" w:rsidR="00B41FE5" w:rsidRPr="00B359E4" w:rsidRDefault="00B41FE5" w:rsidP="004B1D04">
            <w:pPr>
              <w:pStyle w:val="Date"/>
            </w:pPr>
            <w:r>
              <w:t>1987</w:t>
            </w:r>
            <w:r w:rsidRPr="00B359E4">
              <w:t xml:space="preserve"> - </w:t>
            </w:r>
            <w:r w:rsidR="00605A95">
              <w:t>1989</w:t>
            </w:r>
          </w:p>
          <w:p w14:paraId="7EBA984E" w14:textId="12E217FD" w:rsidR="00B41FE5" w:rsidRDefault="007A11F1" w:rsidP="004B1D04">
            <w:pPr>
              <w:pStyle w:val="Heading4"/>
              <w:shd w:val="clear" w:color="auto" w:fill="FFFFFF"/>
              <w:textAlignment w:val="baseline"/>
            </w:pPr>
            <w:r>
              <w:rPr>
                <w:rStyle w:val="educationitem"/>
                <w:rFonts w:ascii="Segoe UI" w:hAnsi="Segoe UI" w:cs="Segoe UI"/>
                <w:b w:val="0"/>
                <w:bCs/>
                <w:bdr w:val="none" w:sz="0" w:space="0" w:color="auto" w:frame="1"/>
              </w:rPr>
              <w:t>Administrative Management</w:t>
            </w:r>
          </w:p>
          <w:p w14:paraId="46F281FE" w14:textId="6071CEFA" w:rsidR="007F5A8F" w:rsidRDefault="007F5A8F" w:rsidP="004B1D04"/>
          <w:p w14:paraId="7182A016" w14:textId="77777777" w:rsidR="007F5A8F" w:rsidRDefault="007F5A8F" w:rsidP="004B1D04">
            <w:pPr>
              <w:pStyle w:val="Heading3"/>
              <w:shd w:val="clear" w:color="auto" w:fill="FFFFFF"/>
              <w:spacing w:before="0" w:after="0"/>
              <w:textAlignment w:val="baseline"/>
              <w:rPr>
                <w:rFonts w:ascii="Segoe UI" w:hAnsi="Segoe UI" w:cs="Segoe UI"/>
                <w:sz w:val="27"/>
                <w:szCs w:val="27"/>
              </w:rPr>
            </w:pPr>
            <w:r>
              <w:rPr>
                <w:rFonts w:ascii="Segoe UI" w:hAnsi="Segoe UI" w:cs="Segoe UI"/>
              </w:rPr>
              <w:t>Santa Rosa de Lima</w:t>
            </w:r>
          </w:p>
          <w:p w14:paraId="3B4463CE" w14:textId="77777777" w:rsidR="007F5A8F" w:rsidRDefault="007F5A8F" w:rsidP="004B1D04">
            <w:pPr>
              <w:rPr>
                <w:rFonts w:ascii="Times New Roman" w:hAnsi="Times New Roman" w:cs="Times New Roman"/>
              </w:rPr>
            </w:pPr>
          </w:p>
          <w:p w14:paraId="6F28AC74" w14:textId="77777777" w:rsidR="007F5A8F" w:rsidRPr="00B359E4" w:rsidRDefault="007F5A8F" w:rsidP="004B1D04">
            <w:pPr>
              <w:pStyle w:val="Date"/>
            </w:pPr>
            <w:r>
              <w:t>1987</w:t>
            </w:r>
            <w:r w:rsidRPr="00B359E4">
              <w:t xml:space="preserve"> - </w:t>
            </w:r>
            <w:r>
              <w:t>1989</w:t>
            </w:r>
          </w:p>
          <w:p w14:paraId="066CDE1F" w14:textId="6A9E995B" w:rsidR="007F5A8F" w:rsidRPr="000F04A2" w:rsidRDefault="007F5A8F" w:rsidP="004B1D04">
            <w:pPr>
              <w:pStyle w:val="Heading4"/>
              <w:shd w:val="clear" w:color="auto" w:fill="FFFFFF"/>
              <w:textAlignment w:val="baseline"/>
              <w:rPr>
                <w:rFonts w:ascii="Segoe UI" w:hAnsi="Segoe UI" w:cs="Segoe UI"/>
                <w:b w:val="0"/>
                <w:sz w:val="24"/>
                <w:szCs w:val="24"/>
              </w:rPr>
            </w:pPr>
            <w:r>
              <w:rPr>
                <w:rStyle w:val="educationitem"/>
                <w:rFonts w:ascii="Segoe UI" w:hAnsi="Segoe UI" w:cs="Segoe UI"/>
                <w:b w:val="0"/>
                <w:bCs/>
                <w:bdr w:val="none" w:sz="0" w:space="0" w:color="auto" w:frame="1"/>
              </w:rPr>
              <w:t>Administrative Management</w:t>
            </w:r>
          </w:p>
          <w:p w14:paraId="091E47A2" w14:textId="77777777" w:rsidR="007F5A8F" w:rsidRPr="007F5A8F" w:rsidRDefault="007F5A8F" w:rsidP="004B1D04"/>
          <w:p w14:paraId="6FDBE607" w14:textId="77777777" w:rsidR="00B41FE5" w:rsidRDefault="00B41FE5" w:rsidP="004B1D04"/>
          <w:sdt>
            <w:sdtPr>
              <w:id w:val="1001553383"/>
              <w:placeholder>
                <w:docPart w:val="6F4FE94202226A4CA1005E9957800528"/>
              </w:placeholder>
              <w:temporary/>
              <w:showingPlcHdr/>
              <w15:appearance w15:val="hidden"/>
            </w:sdtPr>
            <w:sdtEndPr/>
            <w:sdtContent>
              <w:p w14:paraId="4DAA9262" w14:textId="77777777" w:rsidR="00036450" w:rsidRDefault="00036450" w:rsidP="004B1D04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23BEA61A" w14:textId="531EAE01" w:rsidR="00036450" w:rsidRDefault="00E03276" w:rsidP="004B1D04">
            <w:pPr>
              <w:pStyle w:val="Heading4"/>
              <w:rPr>
                <w:bCs/>
              </w:rPr>
            </w:pPr>
            <w:r>
              <w:rPr>
                <w:rFonts w:ascii="Segoe UI" w:hAnsi="Segoe UI" w:cs="Segoe UI"/>
                <w:b w:val="0"/>
                <w:bCs/>
              </w:rPr>
              <w:t>Julissa Hash Sole-Proprietor</w:t>
            </w:r>
            <w:r w:rsidR="00036450">
              <w:t xml:space="preserve"> </w:t>
            </w:r>
            <w:r w:rsidR="00EC68D4">
              <w:t>-</w:t>
            </w:r>
            <w:r w:rsidR="00036450" w:rsidRPr="00036450">
              <w:t xml:space="preserve"> </w:t>
            </w:r>
            <w:r w:rsidR="00007CD6">
              <w:rPr>
                <w:rFonts w:ascii="Segoe UI" w:hAnsi="Segoe UI" w:cs="Segoe UI"/>
              </w:rPr>
              <w:t>Entrepreneur</w:t>
            </w:r>
          </w:p>
          <w:p w14:paraId="63F6E785" w14:textId="77916ED8" w:rsidR="00036450" w:rsidRPr="00036450" w:rsidRDefault="00B556A5" w:rsidP="004B1D04">
            <w:pPr>
              <w:pStyle w:val="Date"/>
            </w:pPr>
            <w:r>
              <w:t>2003</w:t>
            </w:r>
            <w:r w:rsidR="00036450" w:rsidRPr="00036450">
              <w:t>–</w:t>
            </w:r>
            <w:r>
              <w:t>Present</w:t>
            </w:r>
          </w:p>
          <w:p w14:paraId="121CBC60" w14:textId="37F5D5BA" w:rsidR="00036450" w:rsidRDefault="009B1B0E" w:rsidP="004B1D04">
            <w:r>
              <w:rPr>
                <w:rFonts w:ascii="Segoe UI" w:hAnsi="Segoe UI" w:cs="Segoe UI"/>
                <w:shd w:val="clear" w:color="auto" w:fill="FFFFFF"/>
              </w:rPr>
              <w:t>Created and managed a family business, including: customer acquisition, service delivery, billing and collections – all while successfully raising a family with 3 children, and studying/acquiring a second language. Eagerly working toward re-entering a professional career in public service.</w:t>
            </w:r>
            <w:r w:rsidR="00036450" w:rsidRPr="00036450">
              <w:t xml:space="preserve"> </w:t>
            </w:r>
          </w:p>
          <w:p w14:paraId="7373674B" w14:textId="77777777" w:rsidR="004D3011" w:rsidRDefault="004D3011" w:rsidP="004B1D04"/>
          <w:p w14:paraId="2D4E9FD5" w14:textId="5B063ED1" w:rsidR="004D3011" w:rsidRPr="004D3011" w:rsidRDefault="009B1B0E" w:rsidP="004B1D04">
            <w:pPr>
              <w:pStyle w:val="Heading4"/>
              <w:rPr>
                <w:bCs/>
              </w:rPr>
            </w:pPr>
            <w:r>
              <w:rPr>
                <w:rFonts w:ascii="Segoe UI" w:hAnsi="Segoe UI" w:cs="Segoe UI"/>
                <w:b w:val="0"/>
                <w:bCs/>
              </w:rPr>
              <w:t>Graficos Comunicacion Integral</w:t>
            </w:r>
            <w:r w:rsidR="004D3011" w:rsidRPr="004D3011">
              <w:t xml:space="preserve"> </w:t>
            </w:r>
            <w:r w:rsidR="00EC68D4">
              <w:t>-</w:t>
            </w:r>
            <w:r w:rsidR="004D3011" w:rsidRPr="004D3011">
              <w:t xml:space="preserve"> </w:t>
            </w:r>
            <w:r w:rsidR="00E03276">
              <w:rPr>
                <w:rFonts w:ascii="Segoe UI" w:hAnsi="Segoe UI" w:cs="Segoe UI"/>
              </w:rPr>
              <w:t>Co-Owner &amp; Office Manager</w:t>
            </w:r>
          </w:p>
          <w:p w14:paraId="3C568452" w14:textId="5095A448" w:rsidR="004D3011" w:rsidRPr="004D3011" w:rsidRDefault="00C6295E" w:rsidP="004B1D04">
            <w:pPr>
              <w:pStyle w:val="Date"/>
            </w:pPr>
            <w:r>
              <w:t>1999</w:t>
            </w:r>
            <w:r w:rsidR="004D3011" w:rsidRPr="004D3011">
              <w:t>–</w:t>
            </w:r>
            <w:r w:rsidR="00464D2F">
              <w:t>2003</w:t>
            </w:r>
          </w:p>
          <w:p w14:paraId="5E1F24BD" w14:textId="39340732" w:rsidR="004D3011" w:rsidRPr="004D3011" w:rsidRDefault="00243611" w:rsidP="004B1D04">
            <w:r>
              <w:rPr>
                <w:rFonts w:ascii="Segoe UI" w:hAnsi="Segoe UI" w:cs="Segoe UI"/>
                <w:shd w:val="clear" w:color="auto" w:fill="FFFFFF"/>
              </w:rPr>
              <w:t>Managed all customer, vendor, and employee relationships/responsibilities. Managed marketing &amp; finance functions.</w:t>
            </w:r>
            <w:r w:rsidR="00036450" w:rsidRPr="004D3011">
              <w:t xml:space="preserve"> </w:t>
            </w:r>
          </w:p>
          <w:p w14:paraId="6BD15687" w14:textId="77777777" w:rsidR="004D3011" w:rsidRDefault="004D3011" w:rsidP="004B1D04"/>
          <w:p w14:paraId="58F15A26" w14:textId="19A4CBB1" w:rsidR="004D3011" w:rsidRPr="004D3011" w:rsidRDefault="00CB16B4" w:rsidP="004B1D04">
            <w:pPr>
              <w:pStyle w:val="Heading4"/>
              <w:rPr>
                <w:bCs/>
              </w:rPr>
            </w:pPr>
            <w:r>
              <w:rPr>
                <w:rFonts w:ascii="Segoe UI" w:hAnsi="Segoe UI" w:cs="Segoe UI"/>
                <w:b w:val="0"/>
                <w:bCs/>
              </w:rPr>
              <w:t>Banco Interandino</w:t>
            </w:r>
            <w:r w:rsidR="004D3011" w:rsidRPr="004D3011">
              <w:t xml:space="preserve"> </w:t>
            </w:r>
            <w:r w:rsidR="00EC68D4">
              <w:t>-</w:t>
            </w:r>
            <w:r w:rsidR="004D3011" w:rsidRPr="004D3011">
              <w:t xml:space="preserve"> </w:t>
            </w:r>
            <w:r w:rsidR="00EE1AC2">
              <w:rPr>
                <w:rFonts w:ascii="Segoe UI" w:hAnsi="Segoe UI" w:cs="Segoe UI"/>
              </w:rPr>
              <w:t>Customer Service Sales Representative</w:t>
            </w:r>
          </w:p>
          <w:p w14:paraId="3E1C4D3B" w14:textId="4A6B8B79" w:rsidR="004D3011" w:rsidRDefault="00265DC2" w:rsidP="004B1D04">
            <w:pPr>
              <w:pStyle w:val="Date"/>
            </w:pPr>
            <w:r>
              <w:rPr>
                <w:rFonts w:ascii="Segoe UI" w:hAnsi="Segoe UI" w:cs="Segoe UI"/>
                <w:shd w:val="clear" w:color="auto" w:fill="FFFFFF"/>
              </w:rPr>
              <w:lastRenderedPageBreak/>
              <w:t>1996</w:t>
            </w:r>
            <w:r w:rsidR="004D3011" w:rsidRPr="004D3011">
              <w:t>–</w:t>
            </w:r>
            <w:r>
              <w:t>19</w:t>
            </w:r>
            <w:r w:rsidR="008C3101">
              <w:t>99</w:t>
            </w:r>
          </w:p>
          <w:p w14:paraId="1AD27B8C" w14:textId="77777777" w:rsidR="00982CB8" w:rsidRPr="00982CB8" w:rsidRDefault="00982CB8" w:rsidP="00982CB8"/>
          <w:p w14:paraId="5ECB99B6" w14:textId="6A48F71B" w:rsidR="004D3011" w:rsidRPr="004D3011" w:rsidRDefault="00C6295E" w:rsidP="004B1D04">
            <w:r>
              <w:rPr>
                <w:rFonts w:ascii="Segoe UI" w:hAnsi="Segoe UI" w:cs="Segoe UI"/>
                <w:shd w:val="clear" w:color="auto" w:fill="FFFFFF"/>
              </w:rPr>
              <w:t>Provided high-quality, face-to-face service to bank customers (general public), and sold financial services products.</w:t>
            </w:r>
            <w:r w:rsidR="00036450" w:rsidRPr="004D3011">
              <w:t xml:space="preserve"> </w:t>
            </w:r>
          </w:p>
          <w:p w14:paraId="43D4CDAF" w14:textId="77777777" w:rsidR="004D3011" w:rsidRDefault="004D3011" w:rsidP="004B1D04"/>
          <w:sdt>
            <w:sdtPr>
              <w:id w:val="1669594239"/>
              <w:placeholder>
                <w:docPart w:val="5977C12ACF31104EB95DB32294D44EDC"/>
              </w:placeholder>
              <w:temporary/>
              <w:showingPlcHdr/>
              <w15:appearance w15:val="hidden"/>
            </w:sdtPr>
            <w:sdtEndPr/>
            <w:sdtContent>
              <w:p w14:paraId="55E381FF" w14:textId="77777777" w:rsidR="00036450" w:rsidRDefault="00180329" w:rsidP="004B1D04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3FF0229" w14:textId="77777777" w:rsidR="00036450" w:rsidRPr="004D3011" w:rsidRDefault="00112054" w:rsidP="004B1D04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07EF8922" wp14:editId="0B6C83CB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14:paraId="32403D7D" w14:textId="77777777" w:rsidR="0043117B" w:rsidRDefault="00E128E0" w:rsidP="000C45FF">
      <w:pPr>
        <w:tabs>
          <w:tab w:val="left" w:pos="990"/>
        </w:tabs>
      </w:pPr>
    </w:p>
    <w:sectPr w:rsidR="0043117B" w:rsidSect="000C45FF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81E" w14:textId="77777777" w:rsidR="008F6AB6" w:rsidRDefault="008F6AB6" w:rsidP="000C45FF">
      <w:r>
        <w:separator/>
      </w:r>
    </w:p>
  </w:endnote>
  <w:endnote w:type="continuationSeparator" w:id="0">
    <w:p w14:paraId="3555B999" w14:textId="77777777" w:rsidR="008F6AB6" w:rsidRDefault="008F6AB6" w:rsidP="000C45FF">
      <w:r>
        <w:continuationSeparator/>
      </w:r>
    </w:p>
  </w:endnote>
  <w:endnote w:type="continuationNotice" w:id="1">
    <w:p w14:paraId="77F3E81E" w14:textId="77777777" w:rsidR="008F6AB6" w:rsidRDefault="008F6A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9E07F" w14:textId="77777777" w:rsidR="00772715" w:rsidRDefault="00772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A561A" w14:textId="77777777" w:rsidR="008F6AB6" w:rsidRDefault="008F6AB6" w:rsidP="000C45FF">
      <w:r>
        <w:separator/>
      </w:r>
    </w:p>
  </w:footnote>
  <w:footnote w:type="continuationSeparator" w:id="0">
    <w:p w14:paraId="7B02B157" w14:textId="77777777" w:rsidR="008F6AB6" w:rsidRDefault="008F6AB6" w:rsidP="000C45FF">
      <w:r>
        <w:continuationSeparator/>
      </w:r>
    </w:p>
  </w:footnote>
  <w:footnote w:type="continuationNotice" w:id="1">
    <w:p w14:paraId="6FE6CA5B" w14:textId="77777777" w:rsidR="008F6AB6" w:rsidRDefault="008F6A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6C8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0F4C04" wp14:editId="4EE426F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15154"/>
    <w:multiLevelType w:val="multilevel"/>
    <w:tmpl w:val="717C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removePersonalInformation/>
  <w:removeDateAndTime/>
  <w:hideSpellingErrors/>
  <w:hideGrammaticalError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D8"/>
    <w:rsid w:val="00007CD6"/>
    <w:rsid w:val="00014DE0"/>
    <w:rsid w:val="00036450"/>
    <w:rsid w:val="00094499"/>
    <w:rsid w:val="000C45FF"/>
    <w:rsid w:val="000E3FD1"/>
    <w:rsid w:val="000F04A2"/>
    <w:rsid w:val="000F4F56"/>
    <w:rsid w:val="00112054"/>
    <w:rsid w:val="00141991"/>
    <w:rsid w:val="001525E1"/>
    <w:rsid w:val="00172DB6"/>
    <w:rsid w:val="001737C8"/>
    <w:rsid w:val="00175ED8"/>
    <w:rsid w:val="00180329"/>
    <w:rsid w:val="0019001F"/>
    <w:rsid w:val="001A74A5"/>
    <w:rsid w:val="001B2ABD"/>
    <w:rsid w:val="001E0391"/>
    <w:rsid w:val="001E1759"/>
    <w:rsid w:val="001F1ECC"/>
    <w:rsid w:val="00207375"/>
    <w:rsid w:val="00236E05"/>
    <w:rsid w:val="002400EB"/>
    <w:rsid w:val="00243611"/>
    <w:rsid w:val="00256CF7"/>
    <w:rsid w:val="00265DC2"/>
    <w:rsid w:val="00281FD5"/>
    <w:rsid w:val="002A0622"/>
    <w:rsid w:val="002C2ADF"/>
    <w:rsid w:val="002E179A"/>
    <w:rsid w:val="0030481B"/>
    <w:rsid w:val="003156FC"/>
    <w:rsid w:val="003254B5"/>
    <w:rsid w:val="0037121F"/>
    <w:rsid w:val="003A6B7D"/>
    <w:rsid w:val="003B06CA"/>
    <w:rsid w:val="004071FC"/>
    <w:rsid w:val="004205F3"/>
    <w:rsid w:val="00432716"/>
    <w:rsid w:val="00445947"/>
    <w:rsid w:val="00451B5F"/>
    <w:rsid w:val="00464D2F"/>
    <w:rsid w:val="004813B3"/>
    <w:rsid w:val="00496591"/>
    <w:rsid w:val="004B1D04"/>
    <w:rsid w:val="004C63E4"/>
    <w:rsid w:val="004D3011"/>
    <w:rsid w:val="004E163B"/>
    <w:rsid w:val="005262AC"/>
    <w:rsid w:val="0058460D"/>
    <w:rsid w:val="005E39D5"/>
    <w:rsid w:val="005E4773"/>
    <w:rsid w:val="005E7DC7"/>
    <w:rsid w:val="005F6B5A"/>
    <w:rsid w:val="00600670"/>
    <w:rsid w:val="00605A95"/>
    <w:rsid w:val="00611F24"/>
    <w:rsid w:val="0062123A"/>
    <w:rsid w:val="00646E75"/>
    <w:rsid w:val="006771D0"/>
    <w:rsid w:val="00715FCB"/>
    <w:rsid w:val="00743101"/>
    <w:rsid w:val="00772715"/>
    <w:rsid w:val="007775E1"/>
    <w:rsid w:val="00785A85"/>
    <w:rsid w:val="007867A0"/>
    <w:rsid w:val="007927F5"/>
    <w:rsid w:val="007A11F1"/>
    <w:rsid w:val="007E1DA8"/>
    <w:rsid w:val="007F5A8F"/>
    <w:rsid w:val="00802CA0"/>
    <w:rsid w:val="008922FC"/>
    <w:rsid w:val="008C3101"/>
    <w:rsid w:val="008F1C35"/>
    <w:rsid w:val="008F6AB6"/>
    <w:rsid w:val="009260CD"/>
    <w:rsid w:val="00952C25"/>
    <w:rsid w:val="00982CB8"/>
    <w:rsid w:val="0099094A"/>
    <w:rsid w:val="009B1B0E"/>
    <w:rsid w:val="00A13C88"/>
    <w:rsid w:val="00A2118D"/>
    <w:rsid w:val="00A41B77"/>
    <w:rsid w:val="00A535BE"/>
    <w:rsid w:val="00A90113"/>
    <w:rsid w:val="00A91DA9"/>
    <w:rsid w:val="00AA7D44"/>
    <w:rsid w:val="00AB5082"/>
    <w:rsid w:val="00AD76E2"/>
    <w:rsid w:val="00AF1178"/>
    <w:rsid w:val="00B20152"/>
    <w:rsid w:val="00B359E4"/>
    <w:rsid w:val="00B41FE5"/>
    <w:rsid w:val="00B556A5"/>
    <w:rsid w:val="00B57D98"/>
    <w:rsid w:val="00B70850"/>
    <w:rsid w:val="00BA0CAA"/>
    <w:rsid w:val="00BA6CFB"/>
    <w:rsid w:val="00BF6B52"/>
    <w:rsid w:val="00C066B6"/>
    <w:rsid w:val="00C37BA1"/>
    <w:rsid w:val="00C4674C"/>
    <w:rsid w:val="00C506CF"/>
    <w:rsid w:val="00C6295E"/>
    <w:rsid w:val="00C72BED"/>
    <w:rsid w:val="00C9578B"/>
    <w:rsid w:val="00CB0055"/>
    <w:rsid w:val="00CB16B4"/>
    <w:rsid w:val="00CF08FC"/>
    <w:rsid w:val="00D2522B"/>
    <w:rsid w:val="00D32AAF"/>
    <w:rsid w:val="00D41941"/>
    <w:rsid w:val="00D422DE"/>
    <w:rsid w:val="00D5459D"/>
    <w:rsid w:val="00DA1F4D"/>
    <w:rsid w:val="00DD172A"/>
    <w:rsid w:val="00DD47F9"/>
    <w:rsid w:val="00E03276"/>
    <w:rsid w:val="00E128E0"/>
    <w:rsid w:val="00E25A26"/>
    <w:rsid w:val="00E425FC"/>
    <w:rsid w:val="00E4381A"/>
    <w:rsid w:val="00E55D74"/>
    <w:rsid w:val="00E841C0"/>
    <w:rsid w:val="00E955F0"/>
    <w:rsid w:val="00EC68D4"/>
    <w:rsid w:val="00EE1AC2"/>
    <w:rsid w:val="00F416BF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118315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NoSpacing">
    <w:name w:val="No Spacing"/>
    <w:uiPriority w:val="1"/>
    <w:qFormat/>
    <w:rsid w:val="00175ED8"/>
    <w:rPr>
      <w:sz w:val="18"/>
      <w:szCs w:val="22"/>
    </w:rPr>
  </w:style>
  <w:style w:type="character" w:customStyle="1" w:styleId="educationitem">
    <w:name w:val="education__item"/>
    <w:basedOn w:val="DefaultParagraphFont"/>
    <w:rsid w:val="007A11F1"/>
  </w:style>
  <w:style w:type="character" w:customStyle="1" w:styleId="screen-reader-text">
    <w:name w:val="screen-reader-text"/>
    <w:basedOn w:val="DefaultParagraphFont"/>
    <w:rsid w:val="00BF6B52"/>
  </w:style>
  <w:style w:type="character" w:styleId="FollowedHyperlink">
    <w:name w:val="FollowedHyperlink"/>
    <w:basedOn w:val="DefaultParagraphFont"/>
    <w:uiPriority w:val="99"/>
    <w:semiHidden/>
    <w:unhideWhenUsed/>
    <w:rsid w:val="00AA7D44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school/theuniversityoftexasataustin-/?trk=public_profile_school_result-card_full-click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ulissahash/Library/Containers/com.microsoft.Word/Data/Library/Application%20Support/Microsoft/Office/16.0/DTS/Search/%7bC1583DEB-1F1C-4549-B953-99EFB90D417D%7dtf00546271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633853EF009874F9C4D7D1976A38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32D5-A756-3E49-91BB-E8036199D64F}"/>
      </w:docPartPr>
      <w:docPartBody>
        <w:p w:rsidR="0053473F" w:rsidRDefault="00A57BCD">
          <w:pPr>
            <w:pStyle w:val="1633853EF009874F9C4D7D1976A3834D"/>
          </w:pPr>
          <w:r w:rsidRPr="00D5459D">
            <w:t>Profile</w:t>
          </w:r>
        </w:p>
      </w:docPartBody>
    </w:docPart>
    <w:docPart>
      <w:docPartPr>
        <w:name w:val="36E31CDC194A664F8CE2C012FCDA8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85E804-BB59-EA41-B37B-26A9ED93D584}"/>
      </w:docPartPr>
      <w:docPartBody>
        <w:p w:rsidR="0053473F" w:rsidRDefault="00A57BCD">
          <w:pPr>
            <w:pStyle w:val="36E31CDC194A664F8CE2C012FCDA847E"/>
          </w:pPr>
          <w:r w:rsidRPr="00CB0055">
            <w:t>Contact</w:t>
          </w:r>
        </w:p>
      </w:docPartBody>
    </w:docPart>
    <w:docPart>
      <w:docPartPr>
        <w:name w:val="B4A0773361A572469A3DAC7A045B4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21B8C-8771-3049-A6C5-9F559ED6F71A}"/>
      </w:docPartPr>
      <w:docPartBody>
        <w:p w:rsidR="0053473F" w:rsidRDefault="00A57BCD">
          <w:pPr>
            <w:pStyle w:val="B4A0773361A572469A3DAC7A045B404B"/>
          </w:pPr>
          <w:r w:rsidRPr="004D3011">
            <w:t>PHONE:</w:t>
          </w:r>
        </w:p>
      </w:docPartBody>
    </w:docPart>
    <w:docPart>
      <w:docPartPr>
        <w:name w:val="4476A907D144C24E954458F501E09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6C9E7-4C6B-7B40-BF8B-688C69FBCF57}"/>
      </w:docPartPr>
      <w:docPartBody>
        <w:p w:rsidR="0053473F" w:rsidRDefault="00A57BCD">
          <w:pPr>
            <w:pStyle w:val="4476A907D144C24E954458F501E09104"/>
          </w:pPr>
          <w:r w:rsidRPr="004D3011">
            <w:t>WEBSITE:</w:t>
          </w:r>
        </w:p>
      </w:docPartBody>
    </w:docPart>
    <w:docPart>
      <w:docPartPr>
        <w:name w:val="E5C0428A5BA9984BA174C4E67382F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D15D6-E329-B644-8F4E-F4EDBB28E9D1}"/>
      </w:docPartPr>
      <w:docPartBody>
        <w:p w:rsidR="0053473F" w:rsidRDefault="00A57BCD">
          <w:pPr>
            <w:pStyle w:val="E5C0428A5BA9984BA174C4E67382F174"/>
          </w:pPr>
          <w:r w:rsidRPr="004D3011">
            <w:t>EMAIL:</w:t>
          </w:r>
        </w:p>
      </w:docPartBody>
    </w:docPart>
    <w:docPart>
      <w:docPartPr>
        <w:name w:val="3B72148672223C468AA349AA35FF2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8F7E4-C9E2-0047-9D1B-CAA3B016FB3B}"/>
      </w:docPartPr>
      <w:docPartBody>
        <w:p w:rsidR="0053473F" w:rsidRDefault="00A57BCD">
          <w:pPr>
            <w:pStyle w:val="3B72148672223C468AA349AA35FF2961"/>
          </w:pPr>
          <w:r w:rsidRPr="00CB0055">
            <w:t>Hobbies</w:t>
          </w:r>
        </w:p>
      </w:docPartBody>
    </w:docPart>
    <w:docPart>
      <w:docPartPr>
        <w:name w:val="1254A282BD49E146B389D9E26F4B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F81A57-2A88-2748-B79A-72F493A7C02E}"/>
      </w:docPartPr>
      <w:docPartBody>
        <w:p w:rsidR="0053473F" w:rsidRDefault="00A57BCD">
          <w:pPr>
            <w:pStyle w:val="1254A282BD49E146B389D9E26F4BB340"/>
          </w:pPr>
          <w:r w:rsidRPr="00036450">
            <w:t>EDUCATION</w:t>
          </w:r>
        </w:p>
      </w:docPartBody>
    </w:docPart>
    <w:docPart>
      <w:docPartPr>
        <w:name w:val="6F4FE94202226A4CA1005E9957800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2C393D-805F-B542-B043-76F9A68F0D32}"/>
      </w:docPartPr>
      <w:docPartBody>
        <w:p w:rsidR="0053473F" w:rsidRDefault="00A57BCD">
          <w:pPr>
            <w:pStyle w:val="6F4FE94202226A4CA1005E9957800528"/>
          </w:pPr>
          <w:r w:rsidRPr="00036450">
            <w:t>WORK EXPERIENCE</w:t>
          </w:r>
        </w:p>
      </w:docPartBody>
    </w:docPart>
    <w:docPart>
      <w:docPartPr>
        <w:name w:val="5977C12ACF31104EB95DB32294D44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AAA66-6806-064E-AB69-8C57B6A21164}"/>
      </w:docPartPr>
      <w:docPartBody>
        <w:p w:rsidR="0053473F" w:rsidRDefault="00A57BCD">
          <w:pPr>
            <w:pStyle w:val="5977C12ACF31104EB95DB32294D44ED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CD"/>
    <w:rsid w:val="00405168"/>
    <w:rsid w:val="0053473F"/>
    <w:rsid w:val="00A5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33853EF009874F9C4D7D1976A3834D">
    <w:name w:val="1633853EF009874F9C4D7D1976A3834D"/>
  </w:style>
  <w:style w:type="paragraph" w:customStyle="1" w:styleId="36E31CDC194A664F8CE2C012FCDA847E">
    <w:name w:val="36E31CDC194A664F8CE2C012FCDA847E"/>
  </w:style>
  <w:style w:type="paragraph" w:customStyle="1" w:styleId="B4A0773361A572469A3DAC7A045B404B">
    <w:name w:val="B4A0773361A572469A3DAC7A045B404B"/>
  </w:style>
  <w:style w:type="paragraph" w:customStyle="1" w:styleId="4476A907D144C24E954458F501E09104">
    <w:name w:val="4476A907D144C24E954458F501E09104"/>
  </w:style>
  <w:style w:type="paragraph" w:customStyle="1" w:styleId="E5C0428A5BA9984BA174C4E67382F174">
    <w:name w:val="E5C0428A5BA9984BA174C4E67382F17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B72148672223C468AA349AA35FF2961">
    <w:name w:val="3B72148672223C468AA349AA35FF2961"/>
  </w:style>
  <w:style w:type="paragraph" w:customStyle="1" w:styleId="1254A282BD49E146B389D9E26F4BB340">
    <w:name w:val="1254A282BD49E146B389D9E26F4BB340"/>
  </w:style>
  <w:style w:type="paragraph" w:customStyle="1" w:styleId="6F4FE94202226A4CA1005E9957800528">
    <w:name w:val="6F4FE94202226A4CA1005E995780052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 w:val="22"/>
      <w:szCs w:val="26"/>
      <w:lang w:eastAsia="ja-JP"/>
    </w:rPr>
  </w:style>
  <w:style w:type="paragraph" w:customStyle="1" w:styleId="5977C12ACF31104EB95DB32294D44EDC">
    <w:name w:val="5977C12ACF31104EB95DB32294D44E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{C1583DEB-1F1C-4549-B953-99EFB90D417D}tf00546271.dotx</Template>
  <TotalTime>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2021-05-11T04:04:00Z</dcterms:created>
  <dcterms:modified xsi:type="dcterms:W3CDTF">2021-10-12T04:58:00Z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